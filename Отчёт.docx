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</w:sdtPr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p w:rsidR="008F5B59" w:rsidRPr="00A81F49" w:rsidRDefault="00684216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16.11</w:t>
                      </w:r>
                      <w:r w:rsidR="00D92497">
                        <w:rPr>
                          <w:noProof/>
                        </w:rPr>
                        <w:t>.2019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E95A3C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AE0B67">
            <w:t>Билалова Гульназ Раилевна</w:t>
          </w:r>
        </w:sdtContent>
      </w:sdt>
    </w:p>
    <w:p w:rsidR="002C6224" w:rsidRPr="00A81F49" w:rsidRDefault="002C6224"/>
    <w:p w:rsidR="009C6C28" w:rsidRPr="00A81F49" w:rsidRDefault="00E95A3C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</w:sdtPr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/>
      </w:tblPr>
      <w:tblGrid>
        <w:gridCol w:w="623"/>
        <w:gridCol w:w="8044"/>
      </w:tblGrid>
      <w:tr w:rsidR="002C6224" w:rsidRPr="001353D0" w:rsidTr="007821FB">
        <w:tc>
          <w:tcPr>
            <w:cnfStyle w:val="00100000000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Pr="001353D0" w:rsidRDefault="003E1D83" w:rsidP="000B25ED">
            <w:pPr>
              <w:pStyle w:val="af"/>
              <w:cnfStyle w:val="000000000000"/>
            </w:pPr>
            <w:r>
              <w:t>Пройдено</w:t>
            </w:r>
            <w:r w:rsidRPr="001353D0">
              <w:t xml:space="preserve"> </w:t>
            </w:r>
            <w:r>
              <w:t>обучение</w:t>
            </w:r>
            <w:r w:rsidRPr="001353D0">
              <w:t xml:space="preserve"> </w:t>
            </w:r>
            <w:r>
              <w:rPr>
                <w:lang w:val="tt-RU"/>
              </w:rPr>
              <w:t>“</w:t>
            </w:r>
            <w:r>
              <w:rPr>
                <w:lang w:val="en-GB"/>
              </w:rPr>
              <w:t>First</w:t>
            </w:r>
            <w:r w:rsidRPr="001353D0">
              <w:t xml:space="preserve"> </w:t>
            </w:r>
            <w:r>
              <w:rPr>
                <w:lang w:val="en-GB"/>
              </w:rPr>
              <w:t>Day</w:t>
            </w:r>
            <w:r w:rsidRPr="001353D0">
              <w:t xml:space="preserve"> </w:t>
            </w:r>
            <w:r>
              <w:rPr>
                <w:lang w:val="en-GB"/>
              </w:rPr>
              <w:t>on</w:t>
            </w:r>
            <w:r w:rsidRPr="001353D0">
              <w:t xml:space="preserve"> </w:t>
            </w:r>
            <w:r>
              <w:rPr>
                <w:lang w:val="en-GB"/>
              </w:rPr>
              <w:t>GitHub</w:t>
            </w:r>
            <w:r w:rsidRPr="001353D0">
              <w:t>”</w:t>
            </w:r>
            <w:r w:rsidR="001353D0" w:rsidRPr="001353D0">
              <w:t xml:space="preserve">, </w:t>
            </w:r>
            <w:r w:rsidR="001353D0">
              <w:t>который</w:t>
            </w:r>
            <w:r w:rsidR="001353D0" w:rsidRPr="001353D0">
              <w:t xml:space="preserve"> </w:t>
            </w:r>
            <w:r w:rsidR="001353D0">
              <w:t>состоит</w:t>
            </w:r>
            <w:r w:rsidR="001353D0" w:rsidRPr="001353D0">
              <w:t xml:space="preserve"> </w:t>
            </w:r>
            <w:r w:rsidR="001353D0">
              <w:t>из</w:t>
            </w:r>
            <w:r w:rsidR="001353D0" w:rsidRPr="001353D0">
              <w:t xml:space="preserve"> </w:t>
            </w:r>
            <w:r w:rsidR="001353D0">
              <w:t>трёх</w:t>
            </w:r>
            <w:r w:rsidR="001353D0" w:rsidRPr="001353D0">
              <w:t xml:space="preserve"> </w:t>
            </w:r>
            <w:r w:rsidR="001353D0">
              <w:t>курсов</w:t>
            </w:r>
            <w:r w:rsidR="001353D0" w:rsidRPr="001353D0">
              <w:t>: "</w:t>
            </w:r>
            <w:r w:rsidR="001353D0">
              <w:rPr>
                <w:lang w:val="en-GB"/>
              </w:rPr>
              <w:t>Introduction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to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GitHub</w:t>
            </w:r>
            <w:r w:rsidR="001353D0" w:rsidRPr="001353D0">
              <w:t>”, “</w:t>
            </w:r>
            <w:r w:rsidR="001353D0">
              <w:rPr>
                <w:lang w:val="en-GB"/>
              </w:rPr>
              <w:t>Communicating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using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Markdown</w:t>
            </w:r>
            <w:r w:rsidR="001353D0" w:rsidRPr="001353D0">
              <w:t>”, “</w:t>
            </w:r>
            <w:r w:rsidR="001353D0">
              <w:rPr>
                <w:lang w:val="en-GB"/>
              </w:rPr>
              <w:t>Uploading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your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project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to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GitHub</w:t>
            </w:r>
            <w:r w:rsidR="001353D0" w:rsidRPr="001353D0">
              <w:t xml:space="preserve">”, </w:t>
            </w:r>
            <w:r w:rsidR="001353D0">
              <w:t>а</w:t>
            </w:r>
            <w:r w:rsidR="001353D0" w:rsidRPr="001353D0">
              <w:t xml:space="preserve"> </w:t>
            </w:r>
            <w:r w:rsidR="001353D0">
              <w:t>также</w:t>
            </w:r>
            <w:r w:rsidR="001353D0" w:rsidRPr="001353D0">
              <w:t xml:space="preserve"> </w:t>
            </w:r>
            <w:r w:rsidR="001353D0">
              <w:t>ресурсов</w:t>
            </w:r>
            <w:r w:rsidR="001353D0" w:rsidRPr="001353D0">
              <w:t>: “</w:t>
            </w:r>
            <w:r w:rsidR="001353D0">
              <w:rPr>
                <w:lang w:val="en-GB"/>
              </w:rPr>
              <w:t>What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is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GitHub</w:t>
            </w:r>
            <w:r w:rsidR="001353D0" w:rsidRPr="001353D0">
              <w:t>”, “</w:t>
            </w:r>
            <w:r w:rsidR="001353D0">
              <w:rPr>
                <w:lang w:val="en-GB"/>
              </w:rPr>
              <w:t>Git</w:t>
            </w:r>
            <w:r w:rsidR="001353D0" w:rsidRPr="001353D0">
              <w:t xml:space="preserve"> </w:t>
            </w:r>
            <w:r w:rsidR="001353D0">
              <w:rPr>
                <w:lang w:val="en-GB"/>
              </w:rPr>
              <w:t>Handbook</w:t>
            </w:r>
            <w:r w:rsidR="001353D0" w:rsidRPr="001353D0">
              <w:t>”</w:t>
            </w:r>
            <w:r w:rsidR="001353D0">
              <w:t>.</w:t>
            </w:r>
          </w:p>
        </w:tc>
      </w:tr>
    </w:tbl>
    <w:p w:rsidR="009C6C28" w:rsidRPr="001353D0" w:rsidRDefault="009C6C28"/>
    <w:p w:rsidR="009C6C28" w:rsidRPr="00A81F49" w:rsidRDefault="00E95A3C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</w:sdtPr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/>
      </w:tblPr>
      <w:tblGrid>
        <w:gridCol w:w="623"/>
        <w:gridCol w:w="8044"/>
      </w:tblGrid>
      <w:tr w:rsidR="002C6224" w:rsidRPr="00A81F49" w:rsidTr="007821FB">
        <w:tc>
          <w:tcPr>
            <w:cnfStyle w:val="00100000000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</w:p>
        </w:tc>
        <w:tc>
          <w:tcPr>
            <w:tcW w:w="8044" w:type="dxa"/>
            <w:shd w:val="clear" w:color="auto" w:fill="E4E3E2" w:themeFill="background2"/>
          </w:tcPr>
          <w:p w:rsidR="002C6224" w:rsidRPr="00AE0B67" w:rsidRDefault="003E4AD7" w:rsidP="00AE0B67">
            <w:pPr>
              <w:pStyle w:val="af"/>
              <w:cnfStyle w:val="000000000000"/>
            </w:pPr>
            <w:r>
              <w:t xml:space="preserve">Узнала о возможностях </w:t>
            </w:r>
            <w:r>
              <w:rPr>
                <w:lang w:val="en-GB"/>
              </w:rPr>
              <w:t>GitHub</w:t>
            </w:r>
            <w:r w:rsidR="00AE0B67">
              <w:t>. На</w:t>
            </w:r>
            <w:r>
              <w:t xml:space="preserve">училась пользоваться функцией </w:t>
            </w:r>
            <w:r>
              <w:rPr>
                <w:lang w:val="en-GB"/>
              </w:rPr>
              <w:t>issues</w:t>
            </w:r>
            <w:r>
              <w:t>, создавать ветки, редактировать файлы, вносить изменения в проект с помощью запросов</w:t>
            </w:r>
            <w:r w:rsidR="00AE0B67">
              <w:t>. Научилась</w:t>
            </w:r>
            <w:r w:rsidR="00B3058D">
              <w:t xml:space="preserve"> создавать заголовки, систематизировать информацию с помощью маркированных списков, использовать смайлики, вставлять изображения и ссылки в текстовых файлах</w:t>
            </w:r>
            <w:r w:rsidR="00B3058D" w:rsidRPr="00B3058D">
              <w:t xml:space="preserve"> </w:t>
            </w:r>
            <w:r w:rsidR="00B3058D">
              <w:t xml:space="preserve">формата </w:t>
            </w:r>
            <w:r w:rsidR="00B3058D">
              <w:rPr>
                <w:lang w:val="en-GB"/>
              </w:rPr>
              <w:t>markdown</w:t>
            </w:r>
            <w:r w:rsidR="00AE0B67">
              <w:t>. Научилась</w:t>
            </w:r>
            <w:r w:rsidR="00B3058D">
              <w:t xml:space="preserve"> загружать свой локальный проект на </w:t>
            </w:r>
            <w:r w:rsidR="00B3058D">
              <w:rPr>
                <w:lang w:val="en-GB"/>
              </w:rPr>
              <w:t>GitHub</w:t>
            </w:r>
            <w:r w:rsidR="00B3058D">
              <w:t xml:space="preserve">, создавать такие файлы как </w:t>
            </w:r>
            <w:r w:rsidR="00B3058D" w:rsidRPr="00B3058D">
              <w:t>.</w:t>
            </w:r>
            <w:r w:rsidR="00B3058D">
              <w:rPr>
                <w:lang w:val="en-GB"/>
              </w:rPr>
              <w:t>gitignore</w:t>
            </w:r>
            <w:r w:rsidR="00AE0B67">
              <w:t>. У</w:t>
            </w:r>
            <w:r w:rsidR="00B3058D">
              <w:t xml:space="preserve">становила на свой компьютер </w:t>
            </w:r>
            <w:r w:rsidR="00B3058D">
              <w:rPr>
                <w:lang w:val="en-GB"/>
              </w:rPr>
              <w:t>Git</w:t>
            </w:r>
            <w:r w:rsidR="00B3058D" w:rsidRPr="00B3058D">
              <w:t xml:space="preserve"> </w:t>
            </w:r>
            <w:r w:rsidR="00B3058D">
              <w:rPr>
                <w:lang w:val="en-GB"/>
              </w:rPr>
              <w:t>Bash</w:t>
            </w:r>
            <w:r w:rsidR="00B3058D">
              <w:t xml:space="preserve"> (командная строка)</w:t>
            </w:r>
            <w:r w:rsidR="00B3058D" w:rsidRPr="00B3058D">
              <w:t xml:space="preserve"> </w:t>
            </w:r>
            <w:r w:rsidR="00B3058D">
              <w:t xml:space="preserve">и </w:t>
            </w:r>
            <w:r w:rsidR="00B3058D">
              <w:rPr>
                <w:lang w:val="en-GB"/>
              </w:rPr>
              <w:t>GitHub</w:t>
            </w:r>
            <w:r w:rsidR="00B3058D" w:rsidRPr="00B3058D">
              <w:t xml:space="preserve"> </w:t>
            </w:r>
            <w:r w:rsidR="00B3058D">
              <w:rPr>
                <w:lang w:val="en-GB"/>
              </w:rPr>
              <w:t>Desktop</w:t>
            </w:r>
            <w:r w:rsidR="00B3058D">
              <w:t xml:space="preserve"> и научилась ими пользоваться.</w:t>
            </w:r>
            <w:r w:rsidR="00AE0B67">
              <w:t xml:space="preserve"> Создала презентацию </w:t>
            </w:r>
            <w:r w:rsidR="00AE0B67" w:rsidRPr="00AE0B67">
              <w:t>“</w:t>
            </w:r>
            <w:r w:rsidR="00AE0B67">
              <w:rPr>
                <w:lang w:val="en-GB"/>
              </w:rPr>
              <w:t>github</w:t>
            </w:r>
            <w:r w:rsidR="00AE0B67" w:rsidRPr="00AE0B67">
              <w:t>-</w:t>
            </w:r>
            <w:r w:rsidR="00AE0B67">
              <w:rPr>
                <w:lang w:val="en-GB"/>
              </w:rPr>
              <w:t>slideshow</w:t>
            </w:r>
            <w:r w:rsidR="00AE0B67" w:rsidRPr="00AE0B67">
              <w:t>”,</w:t>
            </w:r>
            <w:r w:rsidR="00AE0B67">
              <w:t xml:space="preserve"> файл </w:t>
            </w:r>
            <w:r w:rsidR="00AE0B67" w:rsidRPr="00AE0B67">
              <w:t>“</w:t>
            </w:r>
            <w:r w:rsidR="00AE0B67">
              <w:rPr>
                <w:lang w:val="en-GB"/>
              </w:rPr>
              <w:t>markdown</w:t>
            </w:r>
            <w:r w:rsidR="00AE0B67" w:rsidRPr="00AE0B67">
              <w:t>-</w:t>
            </w:r>
            <w:r w:rsidR="00AE0B67">
              <w:rPr>
                <w:lang w:val="en-GB"/>
              </w:rPr>
              <w:t>portfolio</w:t>
            </w:r>
            <w:r w:rsidR="00AE0B67" w:rsidRPr="00AE0B67">
              <w:t>”</w:t>
            </w:r>
            <w:r w:rsidR="00AE0B67">
              <w:t xml:space="preserve"> и проект </w:t>
            </w:r>
            <w:r w:rsidR="00AE0B67" w:rsidRPr="00AE0B67">
              <w:t>“</w:t>
            </w:r>
            <w:r w:rsidR="00AE0B67">
              <w:rPr>
                <w:lang w:val="en-GB"/>
              </w:rPr>
              <w:t>github</w:t>
            </w:r>
            <w:r w:rsidR="00AE0B67">
              <w:t>-</w:t>
            </w:r>
            <w:r w:rsidR="00AE0B67">
              <w:rPr>
                <w:lang w:val="en-GB"/>
              </w:rPr>
              <w:t>upload</w:t>
            </w:r>
            <w:r w:rsidR="00AE0B67" w:rsidRPr="00AE0B67">
              <w:t>”</w:t>
            </w:r>
            <w:r w:rsidR="00AE0B67">
              <w:t>.</w:t>
            </w:r>
          </w:p>
        </w:tc>
      </w:tr>
    </w:tbl>
    <w:p w:rsidR="009C6C28" w:rsidRPr="00A81F49" w:rsidRDefault="009C6C28">
      <w:pPr>
        <w:pStyle w:val="af8"/>
        <w:keepNext/>
        <w:keepLines/>
      </w:pPr>
      <w:bookmarkStart w:id="0" w:name="_GoBack"/>
      <w:bookmarkEnd w:id="0"/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E95A3C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AE0B67">
                  <w:t>Билалова</w:t>
                </w:r>
                <w:r w:rsidR="00684216">
                  <w:t xml:space="preserve"> Гульназ Раиле</w:t>
                </w:r>
                <w:r w:rsidR="00AE0B67">
                  <w:t>вна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552" w:rsidRDefault="003F2552">
      <w:pPr>
        <w:spacing w:after="0" w:line="240" w:lineRule="auto"/>
      </w:pPr>
      <w:r>
        <w:separator/>
      </w:r>
    </w:p>
  </w:endnote>
  <w:endnote w:type="continuationSeparator" w:id="0">
    <w:p w:rsidR="003F2552" w:rsidRDefault="003F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E95A3C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</w:sdtPr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E0B67">
                <w:t>Билалова Гульназ Раилевна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684216">
                <w:t>16.11.2019</w:t>
              </w:r>
            </w:sdtContent>
          </w:sdt>
        </w:p>
      </w:tc>
      <w:tc>
        <w:tcPr>
          <w:tcW w:w="645" w:type="pct"/>
        </w:tcPr>
        <w:p w:rsidR="00FA68E1" w:rsidRDefault="00E95A3C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 w:rsidR="00FA68E1"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E0B67">
                <w:t>Билалова Гульназ Раилевна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684216">
                <w:t>16.11.2019</w:t>
              </w:r>
            </w:sdtContent>
          </w:sdt>
        </w:p>
      </w:tc>
      <w:tc>
        <w:tcPr>
          <w:tcW w:w="645" w:type="pct"/>
        </w:tcPr>
        <w:p w:rsidR="00051324" w:rsidRDefault="00E95A3C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 w:rsidR="00051324"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AE0B67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552" w:rsidRDefault="003F2552">
      <w:pPr>
        <w:spacing w:after="0" w:line="240" w:lineRule="auto"/>
      </w:pPr>
      <w:r>
        <w:separator/>
      </w:r>
    </w:p>
  </w:footnote>
  <w:footnote w:type="continuationSeparator" w:id="0">
    <w:p w:rsidR="003F2552" w:rsidRDefault="003F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3AE" w:rsidRDefault="00E95A3C">
    <w:pPr>
      <w:pStyle w:val="ac"/>
    </w:pPr>
    <w:r>
      <w:rPr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 22" o:spid="_x0000_s4097" type="#_x0000_t202" alt="Название документа" style="position:absolute;margin-left:43.3pt;margin-top:0;width:79.2pt;height:451.45pt;z-index:-251658752;visibility:visible;mso-width-percent:150;mso-height-percent:750;mso-position-horizontal-relative:left-margin-area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" filled="f" stroked="f" strokeweight=".5pt">
          <v:textbox style="layout-flow:vertical;mso-layout-flow-alt:bottom-to-top;mso-fit-shape-to-text:t" inset="0,14.4pt,18pt">
            <w:txbxContent>
              <w:p w:rsidR="00051324" w:rsidRDefault="00FF6308" w:rsidP="00051324">
                <w:pPr>
                  <w:pStyle w:val="a6"/>
                </w:pPr>
                <w:r>
                  <w:t>Домашнее задание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5B59"/>
    <w:rsid w:val="000003D1"/>
    <w:rsid w:val="00006632"/>
    <w:rsid w:val="00011CC2"/>
    <w:rsid w:val="00051324"/>
    <w:rsid w:val="00114AFA"/>
    <w:rsid w:val="001353D0"/>
    <w:rsid w:val="00154E3F"/>
    <w:rsid w:val="00175D7F"/>
    <w:rsid w:val="002164DC"/>
    <w:rsid w:val="002C6224"/>
    <w:rsid w:val="0032517A"/>
    <w:rsid w:val="003E1D83"/>
    <w:rsid w:val="003E4AD7"/>
    <w:rsid w:val="003F2552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4881"/>
    <w:rsid w:val="00684216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AA4FC6"/>
    <w:rsid w:val="00AE0B67"/>
    <w:rsid w:val="00B3058D"/>
    <w:rsid w:val="00B55DE2"/>
    <w:rsid w:val="00B74C65"/>
    <w:rsid w:val="00D04347"/>
    <w:rsid w:val="00D307DE"/>
    <w:rsid w:val="00D92497"/>
    <w:rsid w:val="00DB279F"/>
    <w:rsid w:val="00DD1797"/>
    <w:rsid w:val="00E10A0E"/>
    <w:rsid w:val="00E223AE"/>
    <w:rsid w:val="00E95A3C"/>
    <w:rsid w:val="00EC6DDE"/>
    <w:rsid w:val="00F02687"/>
    <w:rsid w:val="00FA68E1"/>
    <w:rsid w:val="00FF3DD9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D307DE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7DE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30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rsid w:val="00D307DE"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rsid w:val="00D307DE"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sid w:val="00D307DE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rsid w:val="00D307DE"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sid w:val="00D307DE"/>
    <w:rPr>
      <w:b/>
      <w:bCs/>
      <w:sz w:val="28"/>
      <w:szCs w:val="28"/>
    </w:rPr>
  </w:style>
  <w:style w:type="paragraph" w:styleId="aa">
    <w:name w:val="No Spacing"/>
    <w:uiPriority w:val="1"/>
    <w:qFormat/>
    <w:rsid w:val="00D307DE"/>
    <w:pPr>
      <w:spacing w:before="60" w:after="0" w:line="240" w:lineRule="auto"/>
    </w:pPr>
  </w:style>
  <w:style w:type="table" w:styleId="ab">
    <w:name w:val="Table Grid"/>
    <w:basedOn w:val="a2"/>
    <w:uiPriority w:val="39"/>
    <w:rsid w:val="00D3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D307DE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307DE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rsid w:val="00D307DE"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rsid w:val="00D307DE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rsid w:val="00D307DE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rsid w:val="00D307DE"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sid w:val="00D307DE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rsid w:val="00D307DE"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rsid w:val="00D307DE"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rsid w:val="00D307DE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rsid w:val="00D307DE"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  <w:rsid w:val="00D307DE"/>
  </w:style>
  <w:style w:type="character" w:styleId="af7">
    <w:name w:val="Strong"/>
    <w:basedOn w:val="a1"/>
    <w:uiPriority w:val="10"/>
    <w:unhideWhenUsed/>
    <w:qFormat/>
    <w:rsid w:val="00D307DE"/>
    <w:rPr>
      <w:b/>
      <w:bCs/>
    </w:rPr>
  </w:style>
  <w:style w:type="paragraph" w:styleId="af8">
    <w:name w:val="Closing"/>
    <w:basedOn w:val="a0"/>
    <w:link w:val="af9"/>
    <w:uiPriority w:val="11"/>
    <w:unhideWhenUsed/>
    <w:qFormat/>
    <w:rsid w:val="00D307DE"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  <w:rsid w:val="00D307DE"/>
  </w:style>
  <w:style w:type="table" w:customStyle="1" w:styleId="afa">
    <w:name w:val="Таблица для подписей"/>
    <w:basedOn w:val="a2"/>
    <w:uiPriority w:val="99"/>
    <w:rsid w:val="00D307D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4"/>
    <w:unhideWhenUsed/>
    <w:qFormat/>
    <w:rsid w:val="00D307DE"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  <w:rsid w:val="00D307DE"/>
  </w:style>
  <w:style w:type="paragraph" w:styleId="afb">
    <w:name w:val="footer"/>
    <w:basedOn w:val="a0"/>
    <w:link w:val="afc"/>
    <w:uiPriority w:val="99"/>
    <w:unhideWhenUsed/>
    <w:qFormat/>
    <w:rsid w:val="00D307DE"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sid w:val="00D307DE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D1721B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D1721B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D1721B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D1721B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D1721B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D1721B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D1721B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D1721B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D1721B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D1721B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D1721B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D1721B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D1721B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D1721B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D1721B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4209"/>
    <w:rsid w:val="00565F14"/>
    <w:rsid w:val="00D1721B"/>
    <w:rsid w:val="00ED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  <w:rsid w:val="00D1721B"/>
  </w:style>
  <w:style w:type="paragraph" w:customStyle="1" w:styleId="1885E8478C9A4DE5B18A3A2FBDA31B97">
    <w:name w:val="1885E8478C9A4DE5B18A3A2FBDA31B97"/>
    <w:rsid w:val="00D1721B"/>
  </w:style>
  <w:style w:type="paragraph" w:customStyle="1" w:styleId="23DAC08234A947D9805C7261350F2A77">
    <w:name w:val="23DAC08234A947D9805C7261350F2A77"/>
    <w:rsid w:val="00D1721B"/>
  </w:style>
  <w:style w:type="paragraph" w:customStyle="1" w:styleId="2430B780D0684AC9985C27E92046362C">
    <w:name w:val="2430B780D0684AC9985C27E92046362C"/>
    <w:rsid w:val="00D1721B"/>
  </w:style>
  <w:style w:type="character" w:styleId="a3">
    <w:name w:val="Placeholder Text"/>
    <w:basedOn w:val="a0"/>
    <w:uiPriority w:val="99"/>
    <w:semiHidden/>
    <w:rsid w:val="00D1721B"/>
    <w:rPr>
      <w:color w:val="365F91" w:themeColor="accent1" w:themeShade="BF"/>
    </w:rPr>
  </w:style>
  <w:style w:type="paragraph" w:customStyle="1" w:styleId="8517A2E263C246A5A70A70EBC00DF215">
    <w:name w:val="8517A2E263C246A5A70A70EBC00DF215"/>
    <w:rsid w:val="00D1721B"/>
  </w:style>
  <w:style w:type="paragraph" w:customStyle="1" w:styleId="DA3A2A29416D453CB2524F854C520BB5">
    <w:name w:val="DA3A2A29416D453CB2524F854C520BB5"/>
    <w:rsid w:val="00D1721B"/>
  </w:style>
  <w:style w:type="paragraph" w:customStyle="1" w:styleId="117F52CB446045C29BEE465176A53350">
    <w:name w:val="117F52CB446045C29BEE465176A53350"/>
    <w:rsid w:val="00D1721B"/>
  </w:style>
  <w:style w:type="paragraph" w:customStyle="1" w:styleId="E7E2FBF4874C449595516D1CDC0CF327">
    <w:name w:val="E7E2FBF4874C449595516D1CDC0CF327"/>
    <w:rsid w:val="00D1721B"/>
  </w:style>
  <w:style w:type="paragraph" w:customStyle="1" w:styleId="28FA1D5DF5EE4ECBBB8AA1A1B13B541F">
    <w:name w:val="28FA1D5DF5EE4ECBBB8AA1A1B13B541F"/>
    <w:rsid w:val="00D1721B"/>
  </w:style>
  <w:style w:type="paragraph" w:customStyle="1" w:styleId="DEBA80282490417FA3EE9A25629DC4A9">
    <w:name w:val="DEBA80282490417FA3EE9A25629DC4A9"/>
    <w:rsid w:val="00D1721B"/>
  </w:style>
  <w:style w:type="paragraph" w:customStyle="1" w:styleId="79CB5740C48445B4B98333E824A3A9B3">
    <w:name w:val="79CB5740C48445B4B98333E824A3A9B3"/>
    <w:rsid w:val="00D1721B"/>
  </w:style>
  <w:style w:type="paragraph" w:customStyle="1" w:styleId="A7E4AD4E846D40478CB21756C6E53398">
    <w:name w:val="A7E4AD4E846D40478CB21756C6E53398"/>
    <w:rsid w:val="00D1721B"/>
  </w:style>
  <w:style w:type="paragraph" w:customStyle="1" w:styleId="19E2E34B83484ABDBD1F4301D1289F3B">
    <w:name w:val="19E2E34B83484ABDBD1F4301D1289F3B"/>
    <w:rsid w:val="00D1721B"/>
  </w:style>
  <w:style w:type="paragraph" w:customStyle="1" w:styleId="616DC91B9F73456EAE12A22F620DC0F1">
    <w:name w:val="616DC91B9F73456EAE12A22F620DC0F1"/>
    <w:rsid w:val="00D1721B"/>
  </w:style>
  <w:style w:type="paragraph" w:customStyle="1" w:styleId="3D1DAC36017A4A1D967BA188AF75A72F">
    <w:name w:val="3D1DAC36017A4A1D967BA188AF75A72F"/>
    <w:rsid w:val="00D1721B"/>
  </w:style>
  <w:style w:type="paragraph" w:customStyle="1" w:styleId="09984D314E72493C952A63144C0EF9CC">
    <w:name w:val="09984D314E72493C952A63144C0EF9CC"/>
    <w:rsid w:val="00D1721B"/>
  </w:style>
  <w:style w:type="paragraph" w:customStyle="1" w:styleId="a4">
    <w:name w:val="Текст совета"/>
    <w:basedOn w:val="a"/>
    <w:uiPriority w:val="99"/>
    <w:semiHidden/>
    <w:rsid w:val="00D1721B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  <w:rsid w:val="00D1721B"/>
  </w:style>
  <w:style w:type="paragraph" w:customStyle="1" w:styleId="32A647FCA86E44568D732EF2C0F0CAB3">
    <w:name w:val="32A647FCA86E44568D732EF2C0F0CAB3"/>
    <w:rsid w:val="00D1721B"/>
  </w:style>
  <w:style w:type="paragraph" w:customStyle="1" w:styleId="162BDDFC298848A185BCCA2A43500EBF">
    <w:name w:val="162BDDFC298848A185BCCA2A43500EBF"/>
    <w:rsid w:val="00D1721B"/>
  </w:style>
  <w:style w:type="paragraph" w:customStyle="1" w:styleId="4F8A9EEF0A1C4C71B2303CCF24403F51">
    <w:name w:val="4F8A9EEF0A1C4C71B2303CCF24403F51"/>
    <w:rsid w:val="00D1721B"/>
  </w:style>
  <w:style w:type="paragraph" w:customStyle="1" w:styleId="37C1645A30504FEB9DA264A457562558">
    <w:name w:val="37C1645A30504FEB9DA264A457562558"/>
    <w:rsid w:val="00D1721B"/>
  </w:style>
  <w:style w:type="paragraph" w:customStyle="1" w:styleId="6422D50DAD0343AD996EEF313065A1D8">
    <w:name w:val="6422D50DAD0343AD996EEF313065A1D8"/>
    <w:rsid w:val="00D1721B"/>
  </w:style>
  <w:style w:type="paragraph" w:customStyle="1" w:styleId="38A997A4C9EA4F1A8BE54BEF824DA3B7">
    <w:name w:val="38A997A4C9EA4F1A8BE54BEF824DA3B7"/>
    <w:rsid w:val="00D1721B"/>
  </w:style>
  <w:style w:type="paragraph" w:customStyle="1" w:styleId="9BC38A2B304D45AA8D0775E79A91DA0C">
    <w:name w:val="9BC38A2B304D45AA8D0775E79A91DA0C"/>
    <w:rsid w:val="00D1721B"/>
  </w:style>
  <w:style w:type="paragraph" w:customStyle="1" w:styleId="F74C773E66EB4B028C70245B95648802">
    <w:name w:val="F74C773E66EB4B028C70245B95648802"/>
    <w:rsid w:val="00D1721B"/>
  </w:style>
  <w:style w:type="paragraph" w:customStyle="1" w:styleId="9F08C6544DB04B8DA635DB543CCCB08A">
    <w:name w:val="9F08C6544DB04B8DA635DB543CCCB08A"/>
    <w:rsid w:val="00D1721B"/>
  </w:style>
  <w:style w:type="paragraph" w:customStyle="1" w:styleId="0DAF2A4A2DDA46299D1A2E3EA4BED138">
    <w:name w:val="0DAF2A4A2DDA46299D1A2E3EA4BED138"/>
    <w:rsid w:val="00D1721B"/>
  </w:style>
  <w:style w:type="paragraph" w:customStyle="1" w:styleId="BBAC05C42C4D407A992D362693DC47B8">
    <w:name w:val="BBAC05C42C4D407A992D362693DC47B8"/>
    <w:rsid w:val="00D1721B"/>
  </w:style>
  <w:style w:type="paragraph" w:customStyle="1" w:styleId="FBC448D4AB2348FBBA36EE10E171F8ED">
    <w:name w:val="FBC448D4AB2348FBBA36EE10E171F8ED"/>
    <w:rsid w:val="00D1721B"/>
  </w:style>
  <w:style w:type="paragraph" w:customStyle="1" w:styleId="A7D2AC67FB114696B032D90F99541BA0">
    <w:name w:val="A7D2AC67FB114696B032D90F99541BA0"/>
    <w:rsid w:val="00D1721B"/>
  </w:style>
  <w:style w:type="paragraph" w:customStyle="1" w:styleId="4D2639F0BF134D51873E69100529B1CC">
    <w:name w:val="4D2639F0BF134D51873E69100529B1CC"/>
    <w:rsid w:val="00D1721B"/>
  </w:style>
  <w:style w:type="paragraph" w:customStyle="1" w:styleId="43B9B485AFE942E3A9283122E4FAB910">
    <w:name w:val="43B9B485AFE942E3A9283122E4FAB910"/>
    <w:rsid w:val="00D1721B"/>
  </w:style>
  <w:style w:type="paragraph" w:customStyle="1" w:styleId="B584D4B83D9C48F18C3E584DCFE0F1B1">
    <w:name w:val="B584D4B83D9C48F18C3E584DCFE0F1B1"/>
    <w:rsid w:val="00D1721B"/>
  </w:style>
  <w:style w:type="paragraph" w:customStyle="1" w:styleId="EA37890FE3954D8595E8DA3CE07A455C">
    <w:name w:val="EA37890FE3954D8595E8DA3CE07A455C"/>
    <w:rsid w:val="00D1721B"/>
  </w:style>
  <w:style w:type="paragraph" w:customStyle="1" w:styleId="2B5F32E403BE417BAD8F9B981CA1E933">
    <w:name w:val="2B5F32E403BE417BAD8F9B981CA1E933"/>
    <w:rsid w:val="00D1721B"/>
  </w:style>
  <w:style w:type="paragraph" w:customStyle="1" w:styleId="8CB5665CD3DF4DE0A423A1115544C499">
    <w:name w:val="8CB5665CD3DF4DE0A423A1115544C499"/>
    <w:rsid w:val="00D1721B"/>
  </w:style>
  <w:style w:type="paragraph" w:customStyle="1" w:styleId="80FE2421B4E049F7A0794F3DF8C88CF3">
    <w:name w:val="80FE2421B4E049F7A0794F3DF8C88CF3"/>
    <w:rsid w:val="00D1721B"/>
  </w:style>
  <w:style w:type="paragraph" w:customStyle="1" w:styleId="0F59EAE731194A908D8C6265B12CECE3">
    <w:name w:val="0F59EAE731194A908D8C6265B12CECE3"/>
    <w:rsid w:val="00D1721B"/>
  </w:style>
  <w:style w:type="paragraph" w:customStyle="1" w:styleId="61DE632DF10C4DDD84AE2EF9FCE57DF9">
    <w:name w:val="61DE632DF10C4DDD84AE2EF9FCE57DF9"/>
    <w:rsid w:val="00D1721B"/>
  </w:style>
  <w:style w:type="paragraph" w:customStyle="1" w:styleId="0AE8AA005E54457BBDBB22A5B7DD8540">
    <w:name w:val="0AE8AA005E54457BBDBB22A5B7DD8540"/>
    <w:rsid w:val="00D1721B"/>
  </w:style>
  <w:style w:type="paragraph" w:customStyle="1" w:styleId="468EEAA40A664BBF964CD4512D6123D7">
    <w:name w:val="468EEAA40A664BBF964CD4512D6123D7"/>
    <w:rsid w:val="00D1721B"/>
  </w:style>
  <w:style w:type="paragraph" w:customStyle="1" w:styleId="DD11064B71FD45EC97F29DFA9B04F9DD">
    <w:name w:val="DD11064B71FD45EC97F29DFA9B04F9DD"/>
    <w:rsid w:val="00D1721B"/>
  </w:style>
  <w:style w:type="paragraph" w:customStyle="1" w:styleId="C2A21060ED8A4EE3B367B8D0FE7D6BB1">
    <w:name w:val="C2A21060ED8A4EE3B367B8D0FE7D6BB1"/>
    <w:rsid w:val="00D1721B"/>
  </w:style>
  <w:style w:type="paragraph" w:customStyle="1" w:styleId="48A8BF3C7DBC41129F744D7C510C4536">
    <w:name w:val="48A8BF3C7DBC41129F744D7C510C4536"/>
    <w:rsid w:val="00D1721B"/>
  </w:style>
  <w:style w:type="paragraph" w:customStyle="1" w:styleId="B9A107D49D3442B695625B3A6B99EC19">
    <w:name w:val="B9A107D49D3442B695625B3A6B99EC19"/>
    <w:rsid w:val="00D1721B"/>
  </w:style>
  <w:style w:type="paragraph" w:customStyle="1" w:styleId="58903A5CA7A1434899B79894D0307CEA">
    <w:name w:val="58903A5CA7A1434899B79894D0307CEA"/>
    <w:rsid w:val="00D1721B"/>
  </w:style>
  <w:style w:type="paragraph" w:customStyle="1" w:styleId="EA63241F37F6451A91C717B5F1026D4F">
    <w:name w:val="EA63241F37F6451A91C717B5F1026D4F"/>
    <w:rsid w:val="00D1721B"/>
  </w:style>
  <w:style w:type="paragraph" w:customStyle="1" w:styleId="9004712B52C8447BB33E7B8832013EB7">
    <w:name w:val="9004712B52C8447BB33E7B8832013EB7"/>
    <w:rsid w:val="00D1721B"/>
  </w:style>
  <w:style w:type="paragraph" w:customStyle="1" w:styleId="FBBDC713A0674F389D02E10E0BB8990C">
    <w:name w:val="FBBDC713A0674F389D02E10E0BB8990C"/>
    <w:rsid w:val="00D1721B"/>
  </w:style>
  <w:style w:type="paragraph" w:customStyle="1" w:styleId="25F9D6F54EE84301B090343B54394747">
    <w:name w:val="25F9D6F54EE84301B090343B54394747"/>
    <w:rsid w:val="00D1721B"/>
  </w:style>
  <w:style w:type="paragraph" w:customStyle="1" w:styleId="6597200EA7064C3CA82BE9DCB53189E8">
    <w:name w:val="6597200EA7064C3CA82BE9DCB53189E8"/>
    <w:rsid w:val="00D1721B"/>
  </w:style>
  <w:style w:type="paragraph" w:customStyle="1" w:styleId="B4DA30B71C9C427F822AB0781A94C055">
    <w:name w:val="B4DA30B71C9C427F822AB0781A94C055"/>
    <w:rsid w:val="00D1721B"/>
  </w:style>
  <w:style w:type="paragraph" w:customStyle="1" w:styleId="1279008F962041EB8144E13347A08AC0">
    <w:name w:val="1279008F962041EB8144E13347A08AC0"/>
    <w:rsid w:val="00D1721B"/>
  </w:style>
  <w:style w:type="paragraph" w:customStyle="1" w:styleId="FED233F0B5E546CCABB7ADC251DCDBE9">
    <w:name w:val="FED233F0B5E546CCABB7ADC251DCDBE9"/>
    <w:rsid w:val="00D1721B"/>
  </w:style>
  <w:style w:type="paragraph" w:customStyle="1" w:styleId="405B76A7B82541F7886B34B2ED703824">
    <w:name w:val="405B76A7B82541F7886B34B2ED703824"/>
    <w:rsid w:val="00D1721B"/>
  </w:style>
  <w:style w:type="paragraph" w:customStyle="1" w:styleId="AA350FAD30344CCBB35FA454AF44697E">
    <w:name w:val="AA350FAD30344CCBB35FA454AF44697E"/>
    <w:rsid w:val="00D1721B"/>
  </w:style>
  <w:style w:type="paragraph" w:customStyle="1" w:styleId="D9BD74120AEB4D7EA32A8D06618F62D8">
    <w:name w:val="D9BD74120AEB4D7EA32A8D06618F62D8"/>
    <w:rsid w:val="00D1721B"/>
  </w:style>
  <w:style w:type="paragraph" w:customStyle="1" w:styleId="EE77AE33C4CD408DBBC326DC8BBB353A">
    <w:name w:val="EE77AE33C4CD408DBBC326DC8BBB353A"/>
    <w:rsid w:val="00D1721B"/>
  </w:style>
  <w:style w:type="paragraph" w:customStyle="1" w:styleId="818D95A96B9A4ADAA5A8FA6932A63B65">
    <w:name w:val="818D95A96B9A4ADAA5A8FA6932A63B65"/>
    <w:rsid w:val="00D1721B"/>
  </w:style>
  <w:style w:type="paragraph" w:customStyle="1" w:styleId="0AAFDB7A7D294D13B94EBCB26D105B3B">
    <w:name w:val="0AAFDB7A7D294D13B94EBCB26D105B3B"/>
    <w:rsid w:val="00D1721B"/>
  </w:style>
  <w:style w:type="paragraph" w:customStyle="1" w:styleId="3DD3701C8A95441A912A5F3EA01CFDEB">
    <w:name w:val="3DD3701C8A95441A912A5F3EA01CFDEB"/>
    <w:rsid w:val="00D1721B"/>
  </w:style>
  <w:style w:type="paragraph" w:customStyle="1" w:styleId="94DB243A4EB74C51AE49CC78B1737B33">
    <w:name w:val="94DB243A4EB74C51AE49CC78B1737B33"/>
    <w:rsid w:val="00D1721B"/>
  </w:style>
  <w:style w:type="paragraph" w:customStyle="1" w:styleId="D1C4ABDF13F34BB4B44DF850E4498E02">
    <w:name w:val="D1C4ABDF13F34BB4B44DF850E4498E02"/>
    <w:rsid w:val="00D1721B"/>
  </w:style>
  <w:style w:type="paragraph" w:customStyle="1" w:styleId="9862DFC9180E45ECB41A4E896B1AD7B0">
    <w:name w:val="9862DFC9180E45ECB41A4E896B1AD7B0"/>
    <w:rsid w:val="00D1721B"/>
  </w:style>
  <w:style w:type="paragraph" w:customStyle="1" w:styleId="DDA4639E9E77482883BFFF18958DFAC9">
    <w:name w:val="DDA4639E9E77482883BFFF18958DFAC9"/>
    <w:rsid w:val="00D1721B"/>
  </w:style>
  <w:style w:type="paragraph" w:customStyle="1" w:styleId="B5FF7EC93F314B3680B187BDF909140A">
    <w:name w:val="B5FF7EC93F314B3680B187BDF909140A"/>
    <w:rsid w:val="00D1721B"/>
  </w:style>
  <w:style w:type="paragraph" w:customStyle="1" w:styleId="E46D4D66D2194925B59A4D7929A1B26C">
    <w:name w:val="E46D4D66D2194925B59A4D7929A1B26C"/>
    <w:rsid w:val="00D1721B"/>
  </w:style>
  <w:style w:type="paragraph" w:customStyle="1" w:styleId="46A1E0DC081C4DD287001510E24C41E2">
    <w:name w:val="46A1E0DC081C4DD287001510E24C41E2"/>
    <w:rsid w:val="00D1721B"/>
  </w:style>
  <w:style w:type="paragraph" w:customStyle="1" w:styleId="71BB9158EBFD4CF4A642DC1CFB97621F">
    <w:name w:val="71BB9158EBFD4CF4A642DC1CFB97621F"/>
    <w:rsid w:val="00D1721B"/>
  </w:style>
  <w:style w:type="paragraph" w:customStyle="1" w:styleId="C8864CC29CBC4B5EAC482C4CA0B02ADF">
    <w:name w:val="C8864CC29CBC4B5EAC482C4CA0B02ADF"/>
    <w:rsid w:val="00D1721B"/>
  </w:style>
  <w:style w:type="paragraph" w:customStyle="1" w:styleId="CD814D572F4D4481A96E1652A7B68F58">
    <w:name w:val="CD814D572F4D4481A96E1652A7B68F58"/>
    <w:rsid w:val="00D1721B"/>
  </w:style>
  <w:style w:type="paragraph" w:customStyle="1" w:styleId="4C191E3B2FF3455194E795EE24780254">
    <w:name w:val="4C191E3B2FF3455194E795EE24780254"/>
    <w:rsid w:val="00D1721B"/>
  </w:style>
  <w:style w:type="paragraph" w:customStyle="1" w:styleId="298EB9F7E07D4D7A893A019A967ABFD7">
    <w:name w:val="298EB9F7E07D4D7A893A019A967ABFD7"/>
    <w:rsid w:val="00D1721B"/>
  </w:style>
  <w:style w:type="paragraph" w:customStyle="1" w:styleId="9096E0969F094213AC25E7621C1C851F">
    <w:name w:val="9096E0969F094213AC25E7621C1C851F"/>
    <w:rsid w:val="00D1721B"/>
  </w:style>
  <w:style w:type="paragraph" w:customStyle="1" w:styleId="41A28E62C6AE4E418D0A5C37CCA369D2">
    <w:name w:val="41A28E62C6AE4E418D0A5C37CCA369D2"/>
    <w:rsid w:val="00D1721B"/>
  </w:style>
  <w:style w:type="paragraph" w:customStyle="1" w:styleId="767D7AEB467A4F93AEEA5B99796D8984">
    <w:name w:val="767D7AEB467A4F93AEEA5B99796D8984"/>
    <w:rsid w:val="00D1721B"/>
  </w:style>
  <w:style w:type="paragraph" w:customStyle="1" w:styleId="50C6F9F23F404B0EBF3DCEE0CE9C1955">
    <w:name w:val="50C6F9F23F404B0EBF3DCEE0CE9C1955"/>
    <w:rsid w:val="00D1721B"/>
  </w:style>
  <w:style w:type="paragraph" w:customStyle="1" w:styleId="AB02338FCEEE44E689ECD496745B2254">
    <w:name w:val="AB02338FCEEE44E689ECD496745B2254"/>
    <w:rsid w:val="00D1721B"/>
  </w:style>
  <w:style w:type="paragraph" w:customStyle="1" w:styleId="DD28C0B147AB480998D0ACADAE4E248E">
    <w:name w:val="DD28C0B147AB480998D0ACADAE4E248E"/>
    <w:rsid w:val="00D1721B"/>
  </w:style>
  <w:style w:type="paragraph" w:customStyle="1" w:styleId="36322688FC734E13AF518C7530E9466D">
    <w:name w:val="36322688FC734E13AF518C7530E9466D"/>
    <w:rsid w:val="00D1721B"/>
  </w:style>
  <w:style w:type="paragraph" w:customStyle="1" w:styleId="C749167108F84A8A937A2797136F243C">
    <w:name w:val="C749167108F84A8A937A2797136F243C"/>
    <w:rsid w:val="00D1721B"/>
  </w:style>
  <w:style w:type="paragraph" w:customStyle="1" w:styleId="59BBB1A126C548069D9538EC5EF81B60">
    <w:name w:val="59BBB1A126C548069D9538EC5EF81B60"/>
    <w:rsid w:val="00D1721B"/>
  </w:style>
  <w:style w:type="paragraph" w:customStyle="1" w:styleId="31011B963AF241C3916EB604A217B548">
    <w:name w:val="31011B963AF241C3916EB604A217B548"/>
    <w:rsid w:val="00D1721B"/>
  </w:style>
  <w:style w:type="paragraph" w:customStyle="1" w:styleId="54F5A48EF76A4215B06576580381B408">
    <w:name w:val="54F5A48EF76A4215B06576580381B408"/>
    <w:rsid w:val="00D1721B"/>
  </w:style>
  <w:style w:type="paragraph" w:customStyle="1" w:styleId="3D582CA5C53243149E27F0AA272519A2">
    <w:name w:val="3D582CA5C53243149E27F0AA272519A2"/>
    <w:rsid w:val="00D1721B"/>
  </w:style>
  <w:style w:type="paragraph" w:customStyle="1" w:styleId="95C2293EF46C400AB7638D9DC540B2B8">
    <w:name w:val="95C2293EF46C400AB7638D9DC540B2B8"/>
    <w:rsid w:val="00D1721B"/>
  </w:style>
  <w:style w:type="paragraph" w:customStyle="1" w:styleId="0B1A3126F9E24C49994A9BB1902EB154">
    <w:name w:val="0B1A3126F9E24C49994A9BB1902EB154"/>
    <w:rsid w:val="00D1721B"/>
  </w:style>
  <w:style w:type="paragraph" w:customStyle="1" w:styleId="3572D5C9A3F04CBAA058A0BB86E6337A">
    <w:name w:val="3572D5C9A3F04CBAA058A0BB86E6337A"/>
    <w:rsid w:val="00D1721B"/>
  </w:style>
  <w:style w:type="paragraph" w:customStyle="1" w:styleId="EDC58714F24141EFA06D905BCA63E169">
    <w:name w:val="EDC58714F24141EFA06D905BCA63E169"/>
    <w:rsid w:val="00D1721B"/>
  </w:style>
  <w:style w:type="paragraph" w:customStyle="1" w:styleId="46D879A5851741BC8C893765DD60A6DB">
    <w:name w:val="46D879A5851741BC8C893765DD60A6DB"/>
    <w:rsid w:val="00D1721B"/>
  </w:style>
  <w:style w:type="paragraph" w:customStyle="1" w:styleId="667C29635D1249B8B23787A0241FA3D8">
    <w:name w:val="667C29635D1249B8B23787A0241FA3D8"/>
    <w:rsid w:val="00D1721B"/>
  </w:style>
  <w:style w:type="paragraph" w:customStyle="1" w:styleId="10BB5385ACD54CCAB8682C2E2CB228BD">
    <w:name w:val="10BB5385ACD54CCAB8682C2E2CB228BD"/>
    <w:rsid w:val="00D1721B"/>
  </w:style>
  <w:style w:type="character" w:styleId="a5">
    <w:name w:val="Strong"/>
    <w:basedOn w:val="a0"/>
    <w:uiPriority w:val="10"/>
    <w:unhideWhenUsed/>
    <w:qFormat/>
    <w:rsid w:val="00D1721B"/>
    <w:rPr>
      <w:b/>
      <w:bCs/>
    </w:rPr>
  </w:style>
  <w:style w:type="paragraph" w:customStyle="1" w:styleId="D9C3F23FC7FE4D07A0DF449B7D110CAB">
    <w:name w:val="D9C3F23FC7FE4D07A0DF449B7D110CAB"/>
    <w:rsid w:val="00D1721B"/>
  </w:style>
  <w:style w:type="paragraph" w:customStyle="1" w:styleId="13467BA7201D41A182DAC368AA050E91">
    <w:name w:val="13467BA7201D41A182DAC368AA050E91"/>
    <w:rsid w:val="00D1721B"/>
  </w:style>
  <w:style w:type="paragraph" w:customStyle="1" w:styleId="93FD8D87051C4E41A11CDD0CEE80786D">
    <w:name w:val="93FD8D87051C4E41A11CDD0CEE80786D"/>
    <w:rsid w:val="00D1721B"/>
  </w:style>
  <w:style w:type="paragraph" w:customStyle="1" w:styleId="078BB6E732B546BCBE42AD7D4A86BEB2">
    <w:name w:val="078BB6E732B546BCBE42AD7D4A86BEB2"/>
    <w:rsid w:val="00D1721B"/>
  </w:style>
  <w:style w:type="paragraph" w:customStyle="1" w:styleId="FE9BD06D6B194F9FA2401263B4F404B5">
    <w:name w:val="FE9BD06D6B194F9FA2401263B4F404B5"/>
    <w:rsid w:val="00D1721B"/>
  </w:style>
  <w:style w:type="paragraph" w:customStyle="1" w:styleId="E4ADCF069341414691F0008A4DF9E089">
    <w:name w:val="E4ADCF069341414691F0008A4DF9E089"/>
    <w:rsid w:val="00D1721B"/>
  </w:style>
  <w:style w:type="paragraph" w:customStyle="1" w:styleId="8D9F500B87A64A4BA633E36CEB3F07AD">
    <w:name w:val="8D9F500B87A64A4BA633E36CEB3F07AD"/>
    <w:rsid w:val="00D1721B"/>
  </w:style>
  <w:style w:type="paragraph" w:customStyle="1" w:styleId="6E94E484364E4D318F452770AB5A857B">
    <w:name w:val="6E94E484364E4D318F452770AB5A857B"/>
    <w:rsid w:val="00D1721B"/>
  </w:style>
  <w:style w:type="paragraph" w:customStyle="1" w:styleId="3B3046C266F741388A7F49B5F3CE8300">
    <w:name w:val="3B3046C266F741388A7F49B5F3CE8300"/>
    <w:rsid w:val="00D1721B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Кобелев</dc:creator>
  <cp:keywords>16.11.2019</cp:keywords>
  <cp:lastModifiedBy>User</cp:lastModifiedBy>
  <cp:revision>4</cp:revision>
  <dcterms:created xsi:type="dcterms:W3CDTF">2019-11-21T20:12:00Z</dcterms:created>
  <dcterms:modified xsi:type="dcterms:W3CDTF">2019-11-21T20:19:00Z</dcterms:modified>
  <cp:contentStatus>Билалова Гульназ Раилевна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